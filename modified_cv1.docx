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4705D39D" w14:textId="77777777" w:rsidTr="006C08A0">
        <w:tc>
          <w:tcPr>
            <w:tcW w:w="5013" w:type="dxa"/>
            <w:vAlign w:val="bottom"/>
          </w:tcPr>
          <w:p w14:paraId="77D6F286" w14:textId="4395512D" w:rsidR="00C84833" w:rsidRDefault="00000000" w:rsidP="00C84833">
            <w:pPr>
              <w:pStyle w:val="Title"/>
            </w:pPr>
            <w:sdt>
              <w:sdtPr>
                <w:alias w:val="Enter first name:"/>
                <w:tag w:val="Enter first name:"/>
                <w:id w:val="1306818671"/>
                <w:placeholder>
                  <w:docPart w:val="00EC5861BE76420EB02A1FD8CA97C41A"/>
                </w:placeholder>
                <w:dataBinding w:prefixMappings="xmlns:ns0='http://schemas.microsoft.com/office/2006/coverPageProps' " w:xpath="/ns0:CoverPageProperties[1]/ns0:Abstract[1]" w:storeItemID="{55AF091B-3C7A-41E3-B477-F2FDAA23CFDA}"/>
                <w15:appearance w15:val="hidden"/>
                <w:text w:multiLine="1"/>
              </w:sdtPr>
              <w:sdtContent>
                <w:r w:rsidR="00965E63">
                  <w:t>John</w:t>
                </w:r>
              </w:sdtContent>
            </w:sdt>
            <w:r w:rsidR="00D92B95">
              <w:br/>
            </w:r>
            <w:sdt>
              <w:sdtPr>
                <w:alias w:val="Enter last name:"/>
                <w:tag w:val="Enter last name:"/>
                <w:id w:val="-1656595288"/>
                <w:placeholder>
                  <w:docPart w:val="B1A5FB598BE84A3F96F8716AB3D4117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965E63">
                  <w:t>Doe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2728CFB3" w14:textId="77777777" w:rsidTr="00972024">
              <w:tc>
                <w:tcPr>
                  <w:tcW w:w="3899" w:type="dxa"/>
                  <w:tcMar>
                    <w:top w:w="0" w:type="dxa"/>
                    <w:left w:w="720" w:type="dxa"/>
                    <w:right w:w="29" w:type="dxa"/>
                  </w:tcMar>
                </w:tcPr>
                <w:p w14:paraId="0C22E962" w14:textId="77777777" w:rsidR="004E2970" w:rsidRPr="009D0878" w:rsidRDefault="00000000" w:rsidP="004E2970">
                  <w:pPr>
                    <w:pStyle w:val="ContactInfo"/>
                  </w:pPr>
                  <w:sdt>
                    <w:sdtPr>
                      <w:alias w:val="Enter address:"/>
                      <w:tag w:val="Enter address:"/>
                      <w:id w:val="966779368"/>
                      <w:placeholder>
                        <w:docPart w:val="66C8BB5A41B54B0EA94B140745372BCF"/>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932D92" w:rsidRPr="009D0878">
                        <w:t>Address</w:t>
                      </w:r>
                    </w:sdtContent>
                  </w:sdt>
                </w:p>
              </w:tc>
              <w:tc>
                <w:tcPr>
                  <w:tcW w:w="420" w:type="dxa"/>
                  <w:tcMar>
                    <w:top w:w="0" w:type="dxa"/>
                    <w:left w:w="0" w:type="dxa"/>
                    <w:right w:w="0" w:type="dxa"/>
                  </w:tcMar>
                </w:tcPr>
                <w:p w14:paraId="325FFAE4" w14:textId="77777777" w:rsidR="00932D92" w:rsidRPr="009D0878" w:rsidRDefault="00932D92" w:rsidP="00932D92">
                  <w:pPr>
                    <w:pStyle w:val="Icons"/>
                  </w:pPr>
                  <w:r w:rsidRPr="009D0878">
                    <w:rPr>
                      <w:noProof/>
                    </w:rPr>
                    <mc:AlternateContent>
                      <mc:Choice Requires="wps">
                        <w:drawing>
                          <wp:inline distT="0" distB="0" distL="0" distR="0" wp14:anchorId="287F4584" wp14:editId="359AB018">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A05A23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41E6E215" w14:textId="77777777" w:rsidTr="00972024">
              <w:sdt>
                <w:sdtPr>
                  <w:alias w:val="Enter phone:"/>
                  <w:tag w:val="Enter phone:"/>
                  <w:id w:val="-1849400302"/>
                  <w:placeholder>
                    <w:docPart w:val="09C622E2DFF347288E8549FEAACBC4C4"/>
                  </w:placeholder>
                  <w:showingPlcHdr/>
                  <w:dataBinding w:prefixMappings="xmlns:ns0='http://schemas.microsoft.com/office/2006/coverPageProps' " w:xpath="/ns0:CoverPageProperties[1]/ns0:CompanyPhone[1]" w:storeItemID="{55AF091B-3C7A-41E3-B477-F2FDAA23CFDA}"/>
                  <w15:appearance w15:val="hidden"/>
                  <w:text w:multiLine="1"/>
                </w:sdtPr>
                <w:sdtContent>
                  <w:tc>
                    <w:tcPr>
                      <w:tcW w:w="3899" w:type="dxa"/>
                      <w:tcMar>
                        <w:left w:w="720" w:type="dxa"/>
                        <w:right w:w="29" w:type="dxa"/>
                      </w:tcMar>
                    </w:tcPr>
                    <w:p w14:paraId="63B4DBD2" w14:textId="77777777" w:rsidR="00932D92" w:rsidRPr="009D0878" w:rsidRDefault="00932D92" w:rsidP="00932D92">
                      <w:pPr>
                        <w:pStyle w:val="ContactInfo"/>
                      </w:pPr>
                      <w:r w:rsidRPr="009D0878">
                        <w:t>Phone</w:t>
                      </w:r>
                    </w:p>
                  </w:tc>
                </w:sdtContent>
              </w:sdt>
              <w:tc>
                <w:tcPr>
                  <w:tcW w:w="420" w:type="dxa"/>
                  <w:tcMar>
                    <w:left w:w="0" w:type="dxa"/>
                    <w:right w:w="0" w:type="dxa"/>
                  </w:tcMar>
                </w:tcPr>
                <w:p w14:paraId="2C61E04E" w14:textId="77777777" w:rsidR="00932D92" w:rsidRPr="009D0878" w:rsidRDefault="00932D92" w:rsidP="00932D92">
                  <w:pPr>
                    <w:pStyle w:val="Icons"/>
                  </w:pPr>
                  <w:r w:rsidRPr="009D0878">
                    <w:rPr>
                      <w:noProof/>
                    </w:rPr>
                    <mc:AlternateContent>
                      <mc:Choice Requires="wps">
                        <w:drawing>
                          <wp:inline distT="0" distB="0" distL="0" distR="0" wp14:anchorId="0A626C14" wp14:editId="7CD8E931">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19D3CF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41882095" w14:textId="77777777" w:rsidTr="00972024">
              <w:sdt>
                <w:sdtPr>
                  <w:alias w:val="Enter email:"/>
                  <w:tag w:val="Enter email:"/>
                  <w:id w:val="-675184368"/>
                  <w:placeholder>
                    <w:docPart w:val="8418C1981C0A4380B407A4ECDD7DA990"/>
                  </w:placeholder>
                  <w:showingPlcHdr/>
                  <w:dataBinding w:prefixMappings="xmlns:ns0='http://schemas.microsoft.com/office/2006/coverPageProps' " w:xpath="/ns0:CoverPageProperties[1]/ns0:CompanyEmail[1]" w:storeItemID="{55AF091B-3C7A-41E3-B477-F2FDAA23CFDA}"/>
                  <w15:appearance w15:val="hidden"/>
                  <w:text w:multiLine="1"/>
                </w:sdtPr>
                <w:sdtContent>
                  <w:tc>
                    <w:tcPr>
                      <w:tcW w:w="3899" w:type="dxa"/>
                      <w:tcMar>
                        <w:left w:w="720" w:type="dxa"/>
                        <w:right w:w="29" w:type="dxa"/>
                      </w:tcMar>
                    </w:tcPr>
                    <w:p w14:paraId="517C1FFC" w14:textId="77777777" w:rsidR="00932D92" w:rsidRPr="009D0878" w:rsidRDefault="00932D92" w:rsidP="00932D92">
                      <w:pPr>
                        <w:pStyle w:val="ContactInfo"/>
                      </w:pPr>
                      <w:r w:rsidRPr="009D0878">
                        <w:t>Email</w:t>
                      </w:r>
                    </w:p>
                  </w:tc>
                </w:sdtContent>
              </w:sdt>
              <w:tc>
                <w:tcPr>
                  <w:tcW w:w="420" w:type="dxa"/>
                  <w:tcMar>
                    <w:left w:w="0" w:type="dxa"/>
                    <w:right w:w="0" w:type="dxa"/>
                  </w:tcMar>
                </w:tcPr>
                <w:p w14:paraId="21E3F704" w14:textId="77777777" w:rsidR="00932D92" w:rsidRPr="009D0878" w:rsidRDefault="007307A3" w:rsidP="00932D92">
                  <w:pPr>
                    <w:pStyle w:val="Icons"/>
                  </w:pPr>
                  <w:r>
                    <w:rPr>
                      <w:noProof/>
                    </w:rPr>
                    <mc:AlternateContent>
                      <mc:Choice Requires="wps">
                        <w:drawing>
                          <wp:inline distT="0" distB="0" distL="0" distR="0" wp14:anchorId="28770A44" wp14:editId="79D1AA2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EB173C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524465F5" w14:textId="77777777" w:rsidTr="00972024">
              <w:sdt>
                <w:sdtPr>
                  <w:alias w:val="Enter LinkedIn profile:"/>
                  <w:tag w:val="Enter LinkedIn profile:"/>
                  <w:id w:val="1102843699"/>
                  <w:placeholder>
                    <w:docPart w:val="CCF35934BAEF4C039E925038BCFB1D5F"/>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3899" w:type="dxa"/>
                      <w:tcMar>
                        <w:left w:w="720" w:type="dxa"/>
                        <w:right w:w="29" w:type="dxa"/>
                      </w:tcMar>
                    </w:tcPr>
                    <w:p w14:paraId="1E56BC96" w14:textId="77777777" w:rsidR="00932D92" w:rsidRPr="009D0878" w:rsidRDefault="00932D92" w:rsidP="00932D92">
                      <w:pPr>
                        <w:pStyle w:val="ContactInfo"/>
                      </w:pPr>
                      <w:r w:rsidRPr="009D0878">
                        <w:t>LinkedIn Profile</w:t>
                      </w:r>
                    </w:p>
                  </w:tc>
                </w:sdtContent>
              </w:sdt>
              <w:tc>
                <w:tcPr>
                  <w:tcW w:w="420" w:type="dxa"/>
                  <w:tcMar>
                    <w:left w:w="0" w:type="dxa"/>
                    <w:right w:w="0" w:type="dxa"/>
                  </w:tcMar>
                </w:tcPr>
                <w:p w14:paraId="008D92C6" w14:textId="77777777" w:rsidR="00932D92" w:rsidRPr="009D0878" w:rsidRDefault="00932D92" w:rsidP="00932D92">
                  <w:pPr>
                    <w:pStyle w:val="Icons"/>
                  </w:pPr>
                  <w:r w:rsidRPr="009D0878">
                    <w:rPr>
                      <w:noProof/>
                    </w:rPr>
                    <mc:AlternateContent>
                      <mc:Choice Requires="wps">
                        <w:drawing>
                          <wp:inline distT="0" distB="0" distL="0" distR="0" wp14:anchorId="7B79264E" wp14:editId="71BF68A8">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A3A97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0E95ED85" w14:textId="77777777" w:rsidTr="00972024">
              <w:sdt>
                <w:sdtPr>
                  <w:alias w:val="Enter Twitter/blog/portfolio:"/>
                  <w:tag w:val="Enter Twitter/blog/portfolio:"/>
                  <w:id w:val="182791170"/>
                  <w:placeholder>
                    <w:docPart w:val="1B93FAFF1092431A9EDC9F846823690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tc>
                    <w:tcPr>
                      <w:tcW w:w="3899" w:type="dxa"/>
                      <w:tcMar>
                        <w:left w:w="720" w:type="dxa"/>
                        <w:right w:w="29" w:type="dxa"/>
                      </w:tcMar>
                    </w:tcPr>
                    <w:p w14:paraId="25085268" w14:textId="77777777" w:rsidR="00932D92" w:rsidRPr="009D0878" w:rsidRDefault="00932D92" w:rsidP="00932D92">
                      <w:pPr>
                        <w:pStyle w:val="ContactInfo"/>
                      </w:pPr>
                      <w:r w:rsidRPr="009D0878">
                        <w:t>Twitter/Blog/Portfolio</w:t>
                      </w:r>
                    </w:p>
                  </w:tc>
                </w:sdtContent>
              </w:sdt>
              <w:tc>
                <w:tcPr>
                  <w:tcW w:w="420" w:type="dxa"/>
                  <w:tcMar>
                    <w:left w:w="0" w:type="dxa"/>
                    <w:right w:w="0" w:type="dxa"/>
                  </w:tcMar>
                </w:tcPr>
                <w:p w14:paraId="4B4E1C06" w14:textId="77777777" w:rsidR="00932D92" w:rsidRPr="009D0878" w:rsidRDefault="00932D92" w:rsidP="00932D92">
                  <w:pPr>
                    <w:pStyle w:val="Icons"/>
                  </w:pPr>
                  <w:r w:rsidRPr="009D0878">
                    <w:rPr>
                      <w:noProof/>
                    </w:rPr>
                    <mc:AlternateContent>
                      <mc:Choice Requires="wps">
                        <w:drawing>
                          <wp:inline distT="0" distB="0" distL="0" distR="0" wp14:anchorId="571EEBA4" wp14:editId="5842E119">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6CCCD4F"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8C5CAE7" w14:textId="77777777" w:rsidR="00D92B95" w:rsidRDefault="00D92B95" w:rsidP="009D3336">
            <w:pPr>
              <w:pStyle w:val="Header"/>
            </w:pPr>
          </w:p>
        </w:tc>
      </w:tr>
    </w:tbl>
    <w:p w14:paraId="459403C1" w14:textId="77777777" w:rsidR="00C43D65" w:rsidRDefault="00000000">
      <w:r/>
    </w:p>
    <w:p w14:paraId="5A60D529" w14:textId="77777777" w:rsidR="00AD13CB" w:rsidRDefault="00000000" w:rsidP="00AD13CB">
      <w:pPr>
        <w:pStyle w:val="Heading1"/>
      </w:pPr>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6D27ABE1" w14:textId="77777777" w:rsidTr="00564951">
        <w:tc>
          <w:tcPr>
            <w:tcW w:w="4680" w:type="dxa"/>
          </w:tcPr>
          <w:sdt>
            <w:sdtPr>
              <w:alias w:val="Enter skills 1:"/>
              <w:tag w:val="Enter skills 1:"/>
              <w:id w:val="-1131628409"/>
              <w:placeholder>
                <w:docPart w:val="37778DAF56CF4DEA8EF83CE6F570F815"/>
              </w:placeholder>
              <w:temporary/>
              <w:showingPlcHdr/>
              <w15:appearance w15:val="hidden"/>
            </w:sdtPr>
            <w:sdtContent>
              <w:p w14:paraId="4FDE5BC3" w14:textId="77777777" w:rsidR="005B1D68" w:rsidRDefault="004937AE" w:rsidP="00BC7376">
                <w:pPr>
                  <w:pStyle w:val="ListBullet"/>
                  <w:numPr>
                    <w:ilvl w:val="0"/>
                    <w:numId w:val="4"/>
                  </w:numPr>
                </w:pPr>
                <w:r>
                  <w:t>List your strengths relevant for the role you’re applying for</w:t>
                </w:r>
              </w:p>
            </w:sdtContent>
          </w:sdt>
          <w:p w14:paraId="207327D3" w14:textId="77777777" w:rsidR="00752315" w:rsidRPr="004937AE" w:rsidRDefault="00000000" w:rsidP="00BC7376">
            <w:pPr>
              <w:pStyle w:val="ListBullet"/>
              <w:numPr>
                <w:ilvl w:val="0"/>
                <w:numId w:val="4"/>
              </w:numPr>
            </w:pPr>
            <w:sdt>
              <w:sdtPr>
                <w:alias w:val="Enter skills 2:"/>
                <w:tag w:val="Enter skills 2:"/>
                <w:id w:val="-1567563613"/>
                <w:placeholder>
                  <w:docPart w:val="3A049262151E4386975AD6020C90E7E6"/>
                </w:placeholder>
                <w:temporary/>
                <w:showingPlcHdr/>
                <w15:appearance w15:val="hidden"/>
              </w:sdt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278BDD3AC58A48D8971DB964C06BB723"/>
              </w:placeholder>
              <w:temporary/>
              <w:showingPlcHdr/>
              <w15:appearance w15:val="hidden"/>
            </w:sdtPr>
            <w:sdtContent>
              <w:p w14:paraId="7CCB9746" w14:textId="77777777" w:rsidR="005B1D68" w:rsidRDefault="004937AE" w:rsidP="00BC7376">
                <w:pPr>
                  <w:pStyle w:val="ListBullet"/>
                </w:pPr>
                <w:r>
                  <w:t>List one of your strengths</w:t>
                </w:r>
              </w:p>
            </w:sdtContent>
          </w:sdt>
          <w:sdt>
            <w:sdtPr>
              <w:alias w:val="Enter skills 4:"/>
              <w:tag w:val="Enter skills 4:"/>
              <w:id w:val="5183335"/>
              <w:placeholder>
                <w:docPart w:val="195D207E61914DC6A56BC971FAD7841A"/>
              </w:placeholder>
              <w:temporary/>
              <w:showingPlcHdr/>
              <w15:appearance w15:val="hidden"/>
            </w:sdtPr>
            <w:sdtContent>
              <w:p w14:paraId="29775F87" w14:textId="77777777" w:rsidR="00752315" w:rsidRDefault="00752315" w:rsidP="00BC7376">
                <w:pPr>
                  <w:pStyle w:val="ListBullet"/>
                </w:pPr>
                <w:r>
                  <w:t>List one of your strengths</w:t>
                </w:r>
              </w:p>
            </w:sdtContent>
          </w:sdt>
          <w:sdt>
            <w:sdtPr>
              <w:alias w:val="Enter skills 5:"/>
              <w:tag w:val="Enter skills 5:"/>
              <w:id w:val="-783187200"/>
              <w:placeholder>
                <w:docPart w:val="21EA3A54846442A0A2F5DDA265B28F23"/>
              </w:placeholder>
              <w:temporary/>
              <w:showingPlcHdr/>
              <w15:appearance w15:val="hidden"/>
            </w:sdtPr>
            <w:sdtContent>
              <w:p w14:paraId="639884B3" w14:textId="77777777" w:rsidR="00752315" w:rsidRPr="004937AE" w:rsidRDefault="00752315" w:rsidP="00BC7376">
                <w:pPr>
                  <w:pStyle w:val="ListBullet"/>
                </w:pPr>
                <w:r>
                  <w:t>List one of your strengths</w:t>
                </w:r>
              </w:p>
            </w:sdtContent>
          </w:sdt>
        </w:tc>
      </w:tr>
    </w:tbl>
    <w:p w14:paraId="25F9C350" w14:textId="77777777" w:rsidR="005B1D68" w:rsidRDefault="00000000" w:rsidP="004937AE">
      <w:pPr>
        <w:pStyle w:val="Heading1"/>
      </w:pPr>
      <w:r/>
    </w:p>
    <w:p w14:paraId="79C68F2D" w14:textId="7FF8C76B" w:rsidR="0023705D" w:rsidRPr="001147D1" w:rsidRDefault="003F2BFB" w:rsidP="00E52E85">
      <w:pPr>
        <w:rPr>
          <w:rFonts w:asciiTheme="majorHAnsi" w:hAnsiTheme="majorHAnsi"/>
          <w:b/>
          <w:bCs/>
        </w:rPr>
      </w:pPr>
      <w:r>
        <w:t>2020-01-01  – 2021-01-01</w:t>
      </w:r>
    </w:p>
    <w:p w14:paraId="516FBD9D" w14:textId="1B1F7F26" w:rsidR="0023705D" w:rsidRPr="00513EFC" w:rsidRDefault="0085135D" w:rsidP="00903890">
      <w:pPr>
        <w:pStyle w:val="Heading2"/>
      </w:pPr>
      <w:r>
        <w:t>Android Developer / Amazon, M</w:t>
      </w:r>
    </w:p>
    <w:p w14:paraId="46CA0B13" w14:textId="6B1CEBC2" w:rsidR="00D413F9" w:rsidRPr="00D413F9" w:rsidRDefault="00A16C3F" w:rsidP="00D413F9">
      <w:r>
        <w:t>Design and develop advanced applications for the Android platform.</w:t>
        <w:br/>
        <w:br/>
        <w:br/>
        <w:br/>
        <w:t>Collaborate with cross-functional teams to define, design, and ship new features.</w:t>
        <w:br/>
        <w:br/>
        <w:br/>
        <w:br/>
        <w:t>Work with outside data sources and APIs.</w:t>
        <w:br/>
        <w:br/>
        <w:br/>
        <w:br/>
        <w:t>Unit-test code for robustness, including edge cases, usability, and general reliability.</w:t>
      </w:r>
    </w:p>
    <w:p w14:paraId="5017A5FA" w14:textId="17B81A6C" w:rsidR="00D413F9" w:rsidRPr="001147D1" w:rsidRDefault="003F2BFB" w:rsidP="00E52E85">
      <w:pPr>
        <w:rPr>
          <w:rFonts w:asciiTheme="majorHAnsi" w:hAnsiTheme="majorHAnsi"/>
        </w:rPr>
      </w:pPr>
      <w:r>
        <w:t>from2 – to2</w:t>
      </w:r>
    </w:p>
    <w:p w14:paraId="36474C00" w14:textId="7DA03184" w:rsidR="00D413F9" w:rsidRPr="00513EFC" w:rsidRDefault="0085135D" w:rsidP="00513EFC">
      <w:pPr>
        <w:pStyle w:val="Heading2"/>
      </w:pPr>
      <w:r>
        <w:t>Title2 / Company2, loc2</w:t>
      </w:r>
    </w:p>
    <w:p w14:paraId="683B7038" w14:textId="694A452F" w:rsidR="00D413F9" w:rsidRDefault="001C6186" w:rsidP="00D413F9">
      <w:r>
        <w:t>jd2</w:t>
      </w:r>
    </w:p>
    <w:p w14:paraId="4945A0E1" w14:textId="5A3B6E28" w:rsidR="001C6186" w:rsidRPr="001147D1" w:rsidRDefault="003F2BFB" w:rsidP="00E52E85">
      <w:pPr>
        <w:rPr>
          <w:rFonts w:asciiTheme="majorHAnsi" w:hAnsiTheme="majorHAnsi"/>
        </w:rPr>
      </w:pPr>
      <w:r>
        <w:t>from3  –  to3</w:t>
      </w:r>
    </w:p>
    <w:p w14:paraId="0F39B627" w14:textId="26E87E0D" w:rsidR="001C6186" w:rsidRPr="00513EFC" w:rsidRDefault="0085135D" w:rsidP="001C6186">
      <w:pPr>
        <w:pStyle w:val="Heading2"/>
      </w:pPr>
      <w:r>
        <w:t>Title3 / Company3, loc3</w:t>
      </w:r>
    </w:p>
    <w:p w14:paraId="614CFE4E" w14:textId="6B502991" w:rsidR="001C6186" w:rsidRDefault="001C6186" w:rsidP="00D413F9">
      <w:r>
        <w:t>jd3</w:t>
      </w:r>
    </w:p>
    <w:p w14:paraId="786439FC" w14:textId="3342F780" w:rsidR="001C6186" w:rsidRPr="001147D1" w:rsidRDefault="003F2BFB" w:rsidP="00E52E85">
      <w:pPr>
        <w:rPr>
          <w:rFonts w:asciiTheme="majorHAnsi" w:hAnsiTheme="majorHAnsi"/>
        </w:rPr>
      </w:pPr>
      <w:r>
        <w:t>from4  –  to4</w:t>
      </w:r>
    </w:p>
    <w:p w14:paraId="38115FCD" w14:textId="50BE0523" w:rsidR="001C6186" w:rsidRPr="00513EFC" w:rsidRDefault="0085135D" w:rsidP="001C6186">
      <w:pPr>
        <w:pStyle w:val="Heading2"/>
      </w:pPr>
      <w:r>
        <w:t>Title4 / Company4, loc4</w:t>
      </w:r>
    </w:p>
    <w:p w14:paraId="0D94FAA4" w14:textId="283BCEB9" w:rsidR="001C6186" w:rsidRPr="00D413F9" w:rsidRDefault="001C6186" w:rsidP="001C6186">
      <w:r>
        <w:t>jd4</w:t>
      </w:r>
    </w:p>
    <w:p w14:paraId="4E0D8DDF" w14:textId="77777777" w:rsidR="001C6186" w:rsidRPr="00D413F9" w:rsidRDefault="001C6186" w:rsidP="00D413F9">
      <w:r/>
    </w:p>
    <w:p w14:paraId="4B4CF47A" w14:textId="77777777" w:rsidR="0070237E" w:rsidRDefault="00000000" w:rsidP="00725CB5">
      <w:pPr>
        <w:pStyle w:val="Heading1"/>
      </w:pPr>
      <w:r/>
    </w:p>
    <w:p w14:paraId="624BC7E2" w14:textId="77777777" w:rsidR="0070237E" w:rsidRDefault="00000000" w:rsidP="0070237E">
      <w:pPr>
        <w:pStyle w:val="Heading3"/>
      </w:pPr>
      <w:r>
        <w:t xml:space="preserve"> </w:t>
      </w:r>
    </w:p>
    <w:p w14:paraId="10400198" w14:textId="77777777" w:rsidR="0070237E" w:rsidRPr="00513EFC" w:rsidRDefault="00000000" w:rsidP="00513EFC">
      <w:pPr>
        <w:pStyle w:val="Heading2"/>
      </w:pPr>
      <w:r>
        <w:t xml:space="preserve"> / </w:t>
      </w:r>
    </w:p>
    <w:sdt>
      <w:sdtPr>
        <w:alias w:val="Enter education details 1:"/>
        <w:tag w:val="Enter education details 1:"/>
        <w:id w:val="-1029101898"/>
        <w:placeholder>
          <w:docPart w:val="DDB3CDCEE72D4E0BADB86B3329685A52"/>
        </w:placeholder>
        <w:temporary/>
        <w:showingPlcHdr/>
        <w15:appearance w15:val="hidden"/>
      </w:sdtPr>
      <w:sdtContent>
        <w:p w14:paraId="0289EB8E" w14:textId="77777777" w:rsidR="0070237E" w:rsidRDefault="0070237E" w:rsidP="0070237E">
          <w:r w:rsidRPr="0070237E">
            <w:t>It’s okay to brag about your GPA, awards, and honors. Feel free to summarize your coursework too.</w:t>
          </w:r>
        </w:p>
      </w:sdtContent>
    </w:sdt>
    <w:p w14:paraId="001E5712" w14:textId="77777777" w:rsidR="0070237E" w:rsidRDefault="00000000" w:rsidP="0070237E">
      <w:pPr>
        <w:pStyle w:val="Heading3"/>
      </w:pPr>
      <w:r>
        <w:t xml:space="preserve"> </w:t>
      </w:r>
    </w:p>
    <w:p w14:paraId="26FEEEA9" w14:textId="77777777" w:rsidR="0070237E" w:rsidRDefault="00000000" w:rsidP="0070237E">
      <w:pPr>
        <w:pStyle w:val="Heading2"/>
      </w:pPr>
      <w:r>
        <w:t xml:space="preserve"> / </w:t>
      </w:r>
    </w:p>
    <w:sdt>
      <w:sdtPr>
        <w:alias w:val="Enter education details 2:"/>
        <w:tag w:val="Enter education details 2:"/>
        <w:id w:val="-1845700774"/>
        <w:placeholder>
          <w:docPart w:val="D33DFAA7FE754161887F287263982B16"/>
        </w:placeholder>
        <w:temporary/>
        <w:showingPlcHdr/>
        <w15:appearance w15:val="hidden"/>
      </w:sdtPr>
      <w:sdtContent>
        <w:p w14:paraId="1D169ECF" w14:textId="77777777" w:rsidR="0070237E" w:rsidRPr="0070237E" w:rsidRDefault="0070237E" w:rsidP="0070237E">
          <w:r w:rsidRPr="0070237E">
            <w:t>It’s okay to brag about your GPA, awards, and honors. Feel free to summarize your coursework too.</w:t>
          </w:r>
        </w:p>
      </w:sdtContent>
    </w:sdt>
    <w:p w14:paraId="07D7377B" w14:textId="77777777" w:rsidR="00434074" w:rsidRDefault="00000000" w:rsidP="00434074">
      <w:pPr>
        <w:pStyle w:val="Heading1"/>
      </w:pPr>
      <w:r/>
    </w:p>
    <w:p w14:paraId="667819B6" w14:textId="77777777" w:rsidR="00BC7376" w:rsidRPr="00BC7376" w:rsidRDefault="00000000" w:rsidP="00BC7376">
      <w:r/>
    </w:p>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5CFD" w14:textId="77777777" w:rsidR="00A86C0A" w:rsidRDefault="00A86C0A" w:rsidP="00725803">
      <w:pPr>
        <w:spacing w:after="0"/>
      </w:pPr>
      <w:r>
        <w:separator/>
      </w:r>
    </w:p>
  </w:endnote>
  <w:endnote w:type="continuationSeparator" w:id="0">
    <w:p w14:paraId="29BCF537" w14:textId="77777777" w:rsidR="00A86C0A" w:rsidRDefault="00A86C0A"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253B381B"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8105" w14:textId="77777777" w:rsidR="00A86C0A" w:rsidRDefault="00A86C0A" w:rsidP="00725803">
      <w:pPr>
        <w:spacing w:after="0"/>
      </w:pPr>
      <w:r>
        <w:separator/>
      </w:r>
    </w:p>
  </w:footnote>
  <w:footnote w:type="continuationSeparator" w:id="0">
    <w:p w14:paraId="08D54FA9" w14:textId="77777777" w:rsidR="00A86C0A" w:rsidRDefault="00A86C0A"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42723052">
    <w:abstractNumId w:val="9"/>
  </w:num>
  <w:num w:numId="2" w16cid:durableId="1897734826">
    <w:abstractNumId w:val="7"/>
  </w:num>
  <w:num w:numId="3" w16cid:durableId="1187064387">
    <w:abstractNumId w:val="6"/>
  </w:num>
  <w:num w:numId="4" w16cid:durableId="1687831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100857">
    <w:abstractNumId w:val="8"/>
  </w:num>
  <w:num w:numId="6" w16cid:durableId="890267825">
    <w:abstractNumId w:val="10"/>
  </w:num>
  <w:num w:numId="7" w16cid:durableId="1290553156">
    <w:abstractNumId w:val="5"/>
  </w:num>
  <w:num w:numId="8" w16cid:durableId="2006980774">
    <w:abstractNumId w:val="4"/>
  </w:num>
  <w:num w:numId="9" w16cid:durableId="498278294">
    <w:abstractNumId w:val="3"/>
  </w:num>
  <w:num w:numId="10" w16cid:durableId="1741125858">
    <w:abstractNumId w:val="2"/>
  </w:num>
  <w:num w:numId="11" w16cid:durableId="35813062">
    <w:abstractNumId w:val="1"/>
  </w:num>
  <w:num w:numId="12" w16cid:durableId="131360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3F"/>
    <w:rsid w:val="00025E77"/>
    <w:rsid w:val="00027312"/>
    <w:rsid w:val="000645F2"/>
    <w:rsid w:val="00082F03"/>
    <w:rsid w:val="000835A0"/>
    <w:rsid w:val="000934A2"/>
    <w:rsid w:val="000B3517"/>
    <w:rsid w:val="001147D1"/>
    <w:rsid w:val="001B0955"/>
    <w:rsid w:val="001C6186"/>
    <w:rsid w:val="001D51C5"/>
    <w:rsid w:val="00227784"/>
    <w:rsid w:val="0023705D"/>
    <w:rsid w:val="00250A31"/>
    <w:rsid w:val="00251C13"/>
    <w:rsid w:val="002922D0"/>
    <w:rsid w:val="00340B03"/>
    <w:rsid w:val="00380AE7"/>
    <w:rsid w:val="003A6943"/>
    <w:rsid w:val="003F2BFB"/>
    <w:rsid w:val="00410BA2"/>
    <w:rsid w:val="00434074"/>
    <w:rsid w:val="00463C3B"/>
    <w:rsid w:val="004937AE"/>
    <w:rsid w:val="004E2970"/>
    <w:rsid w:val="00500873"/>
    <w:rsid w:val="005026DD"/>
    <w:rsid w:val="00513EFC"/>
    <w:rsid w:val="0052113B"/>
    <w:rsid w:val="00564951"/>
    <w:rsid w:val="00573BF9"/>
    <w:rsid w:val="005A4A49"/>
    <w:rsid w:val="005B1D68"/>
    <w:rsid w:val="005E0068"/>
    <w:rsid w:val="00611B37"/>
    <w:rsid w:val="006252B4"/>
    <w:rsid w:val="00646BA2"/>
    <w:rsid w:val="00675EA0"/>
    <w:rsid w:val="006C08A0"/>
    <w:rsid w:val="006C47D8"/>
    <w:rsid w:val="006D2D08"/>
    <w:rsid w:val="006F26A2"/>
    <w:rsid w:val="0070237E"/>
    <w:rsid w:val="00725803"/>
    <w:rsid w:val="00725CB5"/>
    <w:rsid w:val="007307A3"/>
    <w:rsid w:val="00752315"/>
    <w:rsid w:val="007E316F"/>
    <w:rsid w:val="0085135D"/>
    <w:rsid w:val="00857E6B"/>
    <w:rsid w:val="008968C4"/>
    <w:rsid w:val="008B29C2"/>
    <w:rsid w:val="008D7C1C"/>
    <w:rsid w:val="00903890"/>
    <w:rsid w:val="0092291B"/>
    <w:rsid w:val="00932D92"/>
    <w:rsid w:val="0095272C"/>
    <w:rsid w:val="00965E63"/>
    <w:rsid w:val="00972024"/>
    <w:rsid w:val="009F04D2"/>
    <w:rsid w:val="009F2BA7"/>
    <w:rsid w:val="009F6DA0"/>
    <w:rsid w:val="00A01182"/>
    <w:rsid w:val="00A16C3F"/>
    <w:rsid w:val="00A86C0A"/>
    <w:rsid w:val="00AA48AD"/>
    <w:rsid w:val="00AD13CB"/>
    <w:rsid w:val="00AD3FD8"/>
    <w:rsid w:val="00B370A8"/>
    <w:rsid w:val="00BC7376"/>
    <w:rsid w:val="00BD669A"/>
    <w:rsid w:val="00C13F2B"/>
    <w:rsid w:val="00C43D65"/>
    <w:rsid w:val="00C84833"/>
    <w:rsid w:val="00C9044F"/>
    <w:rsid w:val="00D03515"/>
    <w:rsid w:val="00D2420D"/>
    <w:rsid w:val="00D30382"/>
    <w:rsid w:val="00D413F9"/>
    <w:rsid w:val="00D44E50"/>
    <w:rsid w:val="00D90060"/>
    <w:rsid w:val="00D92B95"/>
    <w:rsid w:val="00DE409A"/>
    <w:rsid w:val="00E03F71"/>
    <w:rsid w:val="00E154B5"/>
    <w:rsid w:val="00E232F0"/>
    <w:rsid w:val="00E52791"/>
    <w:rsid w:val="00E52E85"/>
    <w:rsid w:val="00E83195"/>
    <w:rsid w:val="00EC4427"/>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F1D5"/>
  <w15:chartTrackingRefBased/>
  <w15:docId w15:val="{AFAE7FD8-E1FB-41BE-893F-E9A6AAB3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Rf\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5861BE76420EB02A1FD8CA97C41A"/>
        <w:category>
          <w:name w:val="General"/>
          <w:gallery w:val="placeholder"/>
        </w:category>
        <w:types>
          <w:type w:val="bbPlcHdr"/>
        </w:types>
        <w:behaviors>
          <w:behavior w:val="content"/>
        </w:behaviors>
        <w:guid w:val="{1965BFF3-605F-407A-BAB8-850E89718BA5}"/>
      </w:docPartPr>
      <w:docPartBody>
        <w:p w:rsidR="00BA6859" w:rsidRDefault="00000000">
          <w:pPr>
            <w:pStyle w:val="00EC5861BE76420EB02A1FD8CA97C41A"/>
          </w:pPr>
          <w:r>
            <w:t>First Name</w:t>
          </w:r>
        </w:p>
      </w:docPartBody>
    </w:docPart>
    <w:docPart>
      <w:docPartPr>
        <w:name w:val="B1A5FB598BE84A3F96F8716AB3D41174"/>
        <w:category>
          <w:name w:val="General"/>
          <w:gallery w:val="placeholder"/>
        </w:category>
        <w:types>
          <w:type w:val="bbPlcHdr"/>
        </w:types>
        <w:behaviors>
          <w:behavior w:val="content"/>
        </w:behaviors>
        <w:guid w:val="{D70737C0-CD0F-4A69-80F8-6145903BF721}"/>
      </w:docPartPr>
      <w:docPartBody>
        <w:p w:rsidR="00BA6859" w:rsidRDefault="00000000">
          <w:pPr>
            <w:pStyle w:val="B1A5FB598BE84A3F96F8716AB3D41174"/>
          </w:pPr>
          <w:r>
            <w:t>Last Name</w:t>
          </w:r>
        </w:p>
      </w:docPartBody>
    </w:docPart>
    <w:docPart>
      <w:docPartPr>
        <w:name w:val="66C8BB5A41B54B0EA94B140745372BCF"/>
        <w:category>
          <w:name w:val="General"/>
          <w:gallery w:val="placeholder"/>
        </w:category>
        <w:types>
          <w:type w:val="bbPlcHdr"/>
        </w:types>
        <w:behaviors>
          <w:behavior w:val="content"/>
        </w:behaviors>
        <w:guid w:val="{AD3E8B5D-3874-41AF-8504-C935321B0360}"/>
      </w:docPartPr>
      <w:docPartBody>
        <w:p w:rsidR="00BA6859" w:rsidRDefault="00000000">
          <w:pPr>
            <w:pStyle w:val="66C8BB5A41B54B0EA94B140745372BCF"/>
          </w:pPr>
          <w:r w:rsidRPr="009D0878">
            <w:t>Address</w:t>
          </w:r>
        </w:p>
      </w:docPartBody>
    </w:docPart>
    <w:docPart>
      <w:docPartPr>
        <w:name w:val="09C622E2DFF347288E8549FEAACBC4C4"/>
        <w:category>
          <w:name w:val="General"/>
          <w:gallery w:val="placeholder"/>
        </w:category>
        <w:types>
          <w:type w:val="bbPlcHdr"/>
        </w:types>
        <w:behaviors>
          <w:behavior w:val="content"/>
        </w:behaviors>
        <w:guid w:val="{CDDA503E-E09F-4126-A045-B7FB18DFC8C2}"/>
      </w:docPartPr>
      <w:docPartBody>
        <w:p w:rsidR="00BA6859" w:rsidRDefault="00000000">
          <w:pPr>
            <w:pStyle w:val="09C622E2DFF347288E8549FEAACBC4C4"/>
          </w:pPr>
          <w:r w:rsidRPr="009D0878">
            <w:t>Phone</w:t>
          </w:r>
        </w:p>
      </w:docPartBody>
    </w:docPart>
    <w:docPart>
      <w:docPartPr>
        <w:name w:val="8418C1981C0A4380B407A4ECDD7DA990"/>
        <w:category>
          <w:name w:val="General"/>
          <w:gallery w:val="placeholder"/>
        </w:category>
        <w:types>
          <w:type w:val="bbPlcHdr"/>
        </w:types>
        <w:behaviors>
          <w:behavior w:val="content"/>
        </w:behaviors>
        <w:guid w:val="{C254481F-0B40-47F6-B257-94EEF7F8CD45}"/>
      </w:docPartPr>
      <w:docPartBody>
        <w:p w:rsidR="00BA6859" w:rsidRDefault="00000000">
          <w:pPr>
            <w:pStyle w:val="8418C1981C0A4380B407A4ECDD7DA990"/>
          </w:pPr>
          <w:r w:rsidRPr="009D0878">
            <w:t>Email</w:t>
          </w:r>
        </w:p>
      </w:docPartBody>
    </w:docPart>
    <w:docPart>
      <w:docPartPr>
        <w:name w:val="CCF35934BAEF4C039E925038BCFB1D5F"/>
        <w:category>
          <w:name w:val="General"/>
          <w:gallery w:val="placeholder"/>
        </w:category>
        <w:types>
          <w:type w:val="bbPlcHdr"/>
        </w:types>
        <w:behaviors>
          <w:behavior w:val="content"/>
        </w:behaviors>
        <w:guid w:val="{ACED5F39-7A15-41D3-915B-E99E86AC2566}"/>
      </w:docPartPr>
      <w:docPartBody>
        <w:p w:rsidR="00BA6859" w:rsidRDefault="00000000">
          <w:pPr>
            <w:pStyle w:val="CCF35934BAEF4C039E925038BCFB1D5F"/>
          </w:pPr>
          <w:r w:rsidRPr="009D0878">
            <w:t>LinkedIn Profile</w:t>
          </w:r>
        </w:p>
      </w:docPartBody>
    </w:docPart>
    <w:docPart>
      <w:docPartPr>
        <w:name w:val="1B93FAFF1092431A9EDC9F8468236906"/>
        <w:category>
          <w:name w:val="General"/>
          <w:gallery w:val="placeholder"/>
        </w:category>
        <w:types>
          <w:type w:val="bbPlcHdr"/>
        </w:types>
        <w:behaviors>
          <w:behavior w:val="content"/>
        </w:behaviors>
        <w:guid w:val="{E34B02F6-C308-47FD-8448-724E6DB1999C}"/>
      </w:docPartPr>
      <w:docPartBody>
        <w:p w:rsidR="00BA6859" w:rsidRDefault="00000000">
          <w:pPr>
            <w:pStyle w:val="1B93FAFF1092431A9EDC9F8468236906"/>
          </w:pPr>
          <w:r w:rsidRPr="009D0878">
            <w:t>Twitter/Blog/Portfolio</w:t>
          </w:r>
        </w:p>
      </w:docPartBody>
    </w:docPart>
    <w:docPart>
      <w:docPartPr>
        <w:name w:val="31B916ECCDD0478EA428EE21D9D0E039"/>
        <w:category>
          <w:name w:val="General"/>
          <w:gallery w:val="placeholder"/>
        </w:category>
        <w:types>
          <w:type w:val="bbPlcHdr"/>
        </w:types>
        <w:behaviors>
          <w:behavior w:val="content"/>
        </w:behaviors>
        <w:guid w:val="{694B70DE-0669-4584-8A0D-0F36414B2A75}"/>
      </w:docPartPr>
      <w:docPartBody>
        <w:p w:rsidR="00BA6859" w:rsidRDefault="00000000">
          <w:pPr>
            <w:pStyle w:val="31B916ECCDD0478EA428EE21D9D0E039"/>
          </w:pPr>
          <w:r w:rsidRPr="009F6DA0">
            <w:t>To replace this text with your own, just click it and start typing. Briefly state your career objective, or summarize what makes you stand out. Use language from the job description as keywords.</w:t>
          </w:r>
        </w:p>
      </w:docPartBody>
    </w:docPart>
    <w:docPart>
      <w:docPartPr>
        <w:name w:val="EBC603757B19484FBAA72EE63695FAA9"/>
        <w:category>
          <w:name w:val="General"/>
          <w:gallery w:val="placeholder"/>
        </w:category>
        <w:types>
          <w:type w:val="bbPlcHdr"/>
        </w:types>
        <w:behaviors>
          <w:behavior w:val="content"/>
        </w:behaviors>
        <w:guid w:val="{2D6ADFF6-21AE-4DCD-81C0-93418AB130D1}"/>
      </w:docPartPr>
      <w:docPartBody>
        <w:p w:rsidR="00BA6859" w:rsidRDefault="00000000">
          <w:pPr>
            <w:pStyle w:val="EBC603757B19484FBAA72EE63695FAA9"/>
          </w:pPr>
          <w:r>
            <w:t>Skills</w:t>
          </w:r>
        </w:p>
      </w:docPartBody>
    </w:docPart>
    <w:docPart>
      <w:docPartPr>
        <w:name w:val="37778DAF56CF4DEA8EF83CE6F570F815"/>
        <w:category>
          <w:name w:val="General"/>
          <w:gallery w:val="placeholder"/>
        </w:category>
        <w:types>
          <w:type w:val="bbPlcHdr"/>
        </w:types>
        <w:behaviors>
          <w:behavior w:val="content"/>
        </w:behaviors>
        <w:guid w:val="{2C228091-94A5-4220-998C-7CF1AAC1D642}"/>
      </w:docPartPr>
      <w:docPartBody>
        <w:p w:rsidR="00BA6859" w:rsidRDefault="00000000">
          <w:pPr>
            <w:pStyle w:val="37778DAF56CF4DEA8EF83CE6F570F815"/>
          </w:pPr>
          <w:r>
            <w:t>List your strengths relevant for the role you’re applying for</w:t>
          </w:r>
        </w:p>
      </w:docPartBody>
    </w:docPart>
    <w:docPart>
      <w:docPartPr>
        <w:name w:val="3A049262151E4386975AD6020C90E7E6"/>
        <w:category>
          <w:name w:val="General"/>
          <w:gallery w:val="placeholder"/>
        </w:category>
        <w:types>
          <w:type w:val="bbPlcHdr"/>
        </w:types>
        <w:behaviors>
          <w:behavior w:val="content"/>
        </w:behaviors>
        <w:guid w:val="{59ED6BCF-81AD-4F82-8536-7E11E5D741EB}"/>
      </w:docPartPr>
      <w:docPartBody>
        <w:p w:rsidR="00BA6859" w:rsidRDefault="00000000">
          <w:pPr>
            <w:pStyle w:val="3A049262151E4386975AD6020C90E7E6"/>
          </w:pPr>
          <w:r>
            <w:t>List one of your strengths</w:t>
          </w:r>
        </w:p>
      </w:docPartBody>
    </w:docPart>
    <w:docPart>
      <w:docPartPr>
        <w:name w:val="278BDD3AC58A48D8971DB964C06BB723"/>
        <w:category>
          <w:name w:val="General"/>
          <w:gallery w:val="placeholder"/>
        </w:category>
        <w:types>
          <w:type w:val="bbPlcHdr"/>
        </w:types>
        <w:behaviors>
          <w:behavior w:val="content"/>
        </w:behaviors>
        <w:guid w:val="{D1C60081-E68A-4B58-9749-F19182557364}"/>
      </w:docPartPr>
      <w:docPartBody>
        <w:p w:rsidR="00BA6859" w:rsidRDefault="00000000">
          <w:pPr>
            <w:pStyle w:val="278BDD3AC58A48D8971DB964C06BB723"/>
          </w:pPr>
          <w:r>
            <w:t>List one of your strengths</w:t>
          </w:r>
        </w:p>
      </w:docPartBody>
    </w:docPart>
    <w:docPart>
      <w:docPartPr>
        <w:name w:val="195D207E61914DC6A56BC971FAD7841A"/>
        <w:category>
          <w:name w:val="General"/>
          <w:gallery w:val="placeholder"/>
        </w:category>
        <w:types>
          <w:type w:val="bbPlcHdr"/>
        </w:types>
        <w:behaviors>
          <w:behavior w:val="content"/>
        </w:behaviors>
        <w:guid w:val="{8C848BBA-5913-487E-BE60-0DE3B4927E9A}"/>
      </w:docPartPr>
      <w:docPartBody>
        <w:p w:rsidR="00BA6859" w:rsidRDefault="00000000">
          <w:pPr>
            <w:pStyle w:val="195D207E61914DC6A56BC971FAD7841A"/>
          </w:pPr>
          <w:r>
            <w:t>List one of your strengths</w:t>
          </w:r>
        </w:p>
      </w:docPartBody>
    </w:docPart>
    <w:docPart>
      <w:docPartPr>
        <w:name w:val="21EA3A54846442A0A2F5DDA265B28F23"/>
        <w:category>
          <w:name w:val="General"/>
          <w:gallery w:val="placeholder"/>
        </w:category>
        <w:types>
          <w:type w:val="bbPlcHdr"/>
        </w:types>
        <w:behaviors>
          <w:behavior w:val="content"/>
        </w:behaviors>
        <w:guid w:val="{4F3F1399-C7E3-475C-81FD-5A10718670E8}"/>
      </w:docPartPr>
      <w:docPartBody>
        <w:p w:rsidR="00BA6859" w:rsidRDefault="00000000">
          <w:pPr>
            <w:pStyle w:val="21EA3A54846442A0A2F5DDA265B28F23"/>
          </w:pPr>
          <w:r>
            <w:t>List one of your strengths</w:t>
          </w:r>
        </w:p>
      </w:docPartBody>
    </w:docPart>
    <w:docPart>
      <w:docPartPr>
        <w:name w:val="3F9B7080A0E54023AD7B3E2972E27D12"/>
        <w:category>
          <w:name w:val="General"/>
          <w:gallery w:val="placeholder"/>
        </w:category>
        <w:types>
          <w:type w:val="bbPlcHdr"/>
        </w:types>
        <w:behaviors>
          <w:behavior w:val="content"/>
        </w:behaviors>
        <w:guid w:val="{4EB0F72F-0E94-4464-B1AB-27EEEC31EDFA}"/>
      </w:docPartPr>
      <w:docPartBody>
        <w:p w:rsidR="00BA6859" w:rsidRDefault="00000000">
          <w:pPr>
            <w:pStyle w:val="3F9B7080A0E54023AD7B3E2972E27D12"/>
          </w:pPr>
          <w:r w:rsidRPr="00AD3FD8">
            <w:t>Experience</w:t>
          </w:r>
        </w:p>
      </w:docPartBody>
    </w:docPart>
    <w:docPart>
      <w:docPartPr>
        <w:name w:val="57D5A6FE9C1D43FB8FBA85688256A9F2"/>
        <w:category>
          <w:name w:val="General"/>
          <w:gallery w:val="placeholder"/>
        </w:category>
        <w:types>
          <w:type w:val="bbPlcHdr"/>
        </w:types>
        <w:behaviors>
          <w:behavior w:val="content"/>
        </w:behaviors>
        <w:guid w:val="{E548E0BD-AC3A-4EDA-A5A8-FDB1202D962B}"/>
      </w:docPartPr>
      <w:docPartBody>
        <w:p w:rsidR="00BA6859" w:rsidRDefault="00000000">
          <w:pPr>
            <w:pStyle w:val="57D5A6FE9C1D43FB8FBA85688256A9F2"/>
          </w:pPr>
          <w:r w:rsidRPr="0070237E">
            <w:t>Education</w:t>
          </w:r>
        </w:p>
      </w:docPartBody>
    </w:docPart>
    <w:docPart>
      <w:docPartPr>
        <w:name w:val="6C3D96059D6B4120BAC3FC1392D2D36E"/>
        <w:category>
          <w:name w:val="General"/>
          <w:gallery w:val="placeholder"/>
        </w:category>
        <w:types>
          <w:type w:val="bbPlcHdr"/>
        </w:types>
        <w:behaviors>
          <w:behavior w:val="content"/>
        </w:behaviors>
        <w:guid w:val="{C55BC95A-B5BB-4035-815C-07AE33E20A88}"/>
      </w:docPartPr>
      <w:docPartBody>
        <w:p w:rsidR="00BA6859" w:rsidRDefault="00000000">
          <w:pPr>
            <w:pStyle w:val="6C3D96059D6B4120BAC3FC1392D2D36E"/>
          </w:pPr>
          <w:r w:rsidRPr="0070237E">
            <w:t>MONTH</w:t>
          </w:r>
        </w:p>
      </w:docPartBody>
    </w:docPart>
    <w:docPart>
      <w:docPartPr>
        <w:name w:val="7349EEEC5BC546679B5202C5BFFCC6B1"/>
        <w:category>
          <w:name w:val="General"/>
          <w:gallery w:val="placeholder"/>
        </w:category>
        <w:types>
          <w:type w:val="bbPlcHdr"/>
        </w:types>
        <w:behaviors>
          <w:behavior w:val="content"/>
        </w:behaviors>
        <w:guid w:val="{F35E67FB-6402-4144-A303-A3DF39529D47}"/>
      </w:docPartPr>
      <w:docPartBody>
        <w:p w:rsidR="00BA6859" w:rsidRDefault="00000000">
          <w:pPr>
            <w:pStyle w:val="7349EEEC5BC546679B5202C5BFFCC6B1"/>
          </w:pPr>
          <w:r w:rsidRPr="0070237E">
            <w:t>YEAR</w:t>
          </w:r>
        </w:p>
      </w:docPartBody>
    </w:docPart>
    <w:docPart>
      <w:docPartPr>
        <w:name w:val="27D54C7A32AD41B580E8FDECAC51F2BD"/>
        <w:category>
          <w:name w:val="General"/>
          <w:gallery w:val="placeholder"/>
        </w:category>
        <w:types>
          <w:type w:val="bbPlcHdr"/>
        </w:types>
        <w:behaviors>
          <w:behavior w:val="content"/>
        </w:behaviors>
        <w:guid w:val="{53B914D2-50DB-430D-A090-24E82491DE1F}"/>
      </w:docPartPr>
      <w:docPartBody>
        <w:p w:rsidR="00BA6859" w:rsidRDefault="00000000">
          <w:pPr>
            <w:pStyle w:val="27D54C7A32AD41B580E8FDECAC51F2BD"/>
          </w:pPr>
          <w:r>
            <w:t>Degree Title</w:t>
          </w:r>
        </w:p>
      </w:docPartBody>
    </w:docPart>
    <w:docPart>
      <w:docPartPr>
        <w:name w:val="C32D616F854348F0937836620322A3BE"/>
        <w:category>
          <w:name w:val="General"/>
          <w:gallery w:val="placeholder"/>
        </w:category>
        <w:types>
          <w:type w:val="bbPlcHdr"/>
        </w:types>
        <w:behaviors>
          <w:behavior w:val="content"/>
        </w:behaviors>
        <w:guid w:val="{754E8322-66FD-421C-837A-3EF8CF98201D}"/>
      </w:docPartPr>
      <w:docPartBody>
        <w:p w:rsidR="00BA6859" w:rsidRDefault="00000000">
          <w:pPr>
            <w:pStyle w:val="C32D616F854348F0937836620322A3BE"/>
          </w:pPr>
          <w:r w:rsidRPr="00E154B5">
            <w:rPr>
              <w:rStyle w:val="Emphasis"/>
            </w:rPr>
            <w:t>School, Location</w:t>
          </w:r>
        </w:p>
      </w:docPartBody>
    </w:docPart>
    <w:docPart>
      <w:docPartPr>
        <w:name w:val="DDB3CDCEE72D4E0BADB86B3329685A52"/>
        <w:category>
          <w:name w:val="General"/>
          <w:gallery w:val="placeholder"/>
        </w:category>
        <w:types>
          <w:type w:val="bbPlcHdr"/>
        </w:types>
        <w:behaviors>
          <w:behavior w:val="content"/>
        </w:behaviors>
        <w:guid w:val="{0D6BC6A6-99E6-45B6-BBB1-F3A2B4600179}"/>
      </w:docPartPr>
      <w:docPartBody>
        <w:p w:rsidR="00BA6859" w:rsidRDefault="00000000">
          <w:pPr>
            <w:pStyle w:val="DDB3CDCEE72D4E0BADB86B3329685A52"/>
          </w:pPr>
          <w:r w:rsidRPr="0070237E">
            <w:t>It’s okay to brag about your GPA, awards, and honors. Feel free to summarize your coursework too.</w:t>
          </w:r>
        </w:p>
      </w:docPartBody>
    </w:docPart>
    <w:docPart>
      <w:docPartPr>
        <w:name w:val="5F43EF0F6C1A4046AD10A9B5CB123F10"/>
        <w:category>
          <w:name w:val="General"/>
          <w:gallery w:val="placeholder"/>
        </w:category>
        <w:types>
          <w:type w:val="bbPlcHdr"/>
        </w:types>
        <w:behaviors>
          <w:behavior w:val="content"/>
        </w:behaviors>
        <w:guid w:val="{179BF62C-456D-424C-8FC6-9B383681A589}"/>
      </w:docPartPr>
      <w:docPartBody>
        <w:p w:rsidR="00BA6859" w:rsidRDefault="00000000">
          <w:pPr>
            <w:pStyle w:val="5F43EF0F6C1A4046AD10A9B5CB123F10"/>
          </w:pPr>
          <w:r w:rsidRPr="0070237E">
            <w:t>MONTH</w:t>
          </w:r>
        </w:p>
      </w:docPartBody>
    </w:docPart>
    <w:docPart>
      <w:docPartPr>
        <w:name w:val="AE26B237BAEA4AC099448E6873C952ED"/>
        <w:category>
          <w:name w:val="General"/>
          <w:gallery w:val="placeholder"/>
        </w:category>
        <w:types>
          <w:type w:val="bbPlcHdr"/>
        </w:types>
        <w:behaviors>
          <w:behavior w:val="content"/>
        </w:behaviors>
        <w:guid w:val="{07FEE386-F437-478A-9603-4FA85475AA5C}"/>
      </w:docPartPr>
      <w:docPartBody>
        <w:p w:rsidR="00BA6859" w:rsidRDefault="00000000">
          <w:pPr>
            <w:pStyle w:val="AE26B237BAEA4AC099448E6873C952ED"/>
          </w:pPr>
          <w:r w:rsidRPr="0070237E">
            <w:t>YEAR</w:t>
          </w:r>
        </w:p>
      </w:docPartBody>
    </w:docPart>
    <w:docPart>
      <w:docPartPr>
        <w:name w:val="52AE465CB3F6446EB9E1306CC3A228B8"/>
        <w:category>
          <w:name w:val="General"/>
          <w:gallery w:val="placeholder"/>
        </w:category>
        <w:types>
          <w:type w:val="bbPlcHdr"/>
        </w:types>
        <w:behaviors>
          <w:behavior w:val="content"/>
        </w:behaviors>
        <w:guid w:val="{52D32061-7690-4A40-AB16-618F0DCD5B6F}"/>
      </w:docPartPr>
      <w:docPartBody>
        <w:p w:rsidR="00BA6859" w:rsidRDefault="00000000">
          <w:pPr>
            <w:pStyle w:val="52AE465CB3F6446EB9E1306CC3A228B8"/>
          </w:pPr>
          <w:r>
            <w:t>Degree Title</w:t>
          </w:r>
        </w:p>
      </w:docPartBody>
    </w:docPart>
    <w:docPart>
      <w:docPartPr>
        <w:name w:val="8FC6677913AF4DDE996EE0DE36BADBD1"/>
        <w:category>
          <w:name w:val="General"/>
          <w:gallery w:val="placeholder"/>
        </w:category>
        <w:types>
          <w:type w:val="bbPlcHdr"/>
        </w:types>
        <w:behaviors>
          <w:behavior w:val="content"/>
        </w:behaviors>
        <w:guid w:val="{67C11BC5-1752-4147-84EA-BF1671994240}"/>
      </w:docPartPr>
      <w:docPartBody>
        <w:p w:rsidR="00BA6859" w:rsidRDefault="00000000">
          <w:pPr>
            <w:pStyle w:val="8FC6677913AF4DDE996EE0DE36BADBD1"/>
          </w:pPr>
          <w:r w:rsidRPr="00E154B5">
            <w:rPr>
              <w:rStyle w:val="Emphasis"/>
            </w:rPr>
            <w:t>School, Location</w:t>
          </w:r>
        </w:p>
      </w:docPartBody>
    </w:docPart>
    <w:docPart>
      <w:docPartPr>
        <w:name w:val="D33DFAA7FE754161887F287263982B16"/>
        <w:category>
          <w:name w:val="General"/>
          <w:gallery w:val="placeholder"/>
        </w:category>
        <w:types>
          <w:type w:val="bbPlcHdr"/>
        </w:types>
        <w:behaviors>
          <w:behavior w:val="content"/>
        </w:behaviors>
        <w:guid w:val="{459C9223-546B-489D-8E61-D216F4F9CDA4}"/>
      </w:docPartPr>
      <w:docPartBody>
        <w:p w:rsidR="00BA6859" w:rsidRDefault="00000000">
          <w:pPr>
            <w:pStyle w:val="D33DFAA7FE754161887F287263982B16"/>
          </w:pPr>
          <w:r w:rsidRPr="0070237E">
            <w:t>It’s okay to brag about your GPA, awards, and honors. Feel free to summarize your coursework too.</w:t>
          </w:r>
        </w:p>
      </w:docPartBody>
    </w:docPart>
    <w:docPart>
      <w:docPartPr>
        <w:name w:val="BC134576C5564C10A2F9792D9473091B"/>
        <w:category>
          <w:name w:val="General"/>
          <w:gallery w:val="placeholder"/>
        </w:category>
        <w:types>
          <w:type w:val="bbPlcHdr"/>
        </w:types>
        <w:behaviors>
          <w:behavior w:val="content"/>
        </w:behaviors>
        <w:guid w:val="{D7F6779C-70C1-4829-A450-8F9E2796488C}"/>
      </w:docPartPr>
      <w:docPartBody>
        <w:p w:rsidR="00BA6859" w:rsidRDefault="00000000">
          <w:pPr>
            <w:pStyle w:val="BC134576C5564C10A2F9792D9473091B"/>
          </w:pPr>
          <w:r w:rsidRPr="00434074">
            <w:t>Activities</w:t>
          </w:r>
        </w:p>
      </w:docPartBody>
    </w:docPart>
    <w:docPart>
      <w:docPartPr>
        <w:name w:val="E053380331A04F4BAF643C13DAD6F0DE"/>
        <w:category>
          <w:name w:val="General"/>
          <w:gallery w:val="placeholder"/>
        </w:category>
        <w:types>
          <w:type w:val="bbPlcHdr"/>
        </w:types>
        <w:behaviors>
          <w:behavior w:val="content"/>
        </w:behaviors>
        <w:guid w:val="{B9AD58AA-C7CF-41DF-833E-F6520C9882E4}"/>
      </w:docPartPr>
      <w:docPartBody>
        <w:p w:rsidR="00BA6859" w:rsidRDefault="00000000">
          <w:pPr>
            <w:pStyle w:val="E053380331A04F4BAF643C13DAD6F0DE"/>
          </w:pPr>
          <w:r w:rsidRPr="00434074">
            <w:t>Use this section to highlight your relevant passions, activities, and how you like to give back. It’s good to include Leadership and volunteer experience</w:t>
          </w:r>
          <w:r>
            <w:t>s</w:t>
          </w:r>
          <w:r w:rsidRPr="00434074">
            <w:t xml:space="preserv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60"/>
    <w:rsid w:val="0006613F"/>
    <w:rsid w:val="001723FB"/>
    <w:rsid w:val="0035182C"/>
    <w:rsid w:val="00863A77"/>
    <w:rsid w:val="008B1FB1"/>
    <w:rsid w:val="00AB1AF4"/>
    <w:rsid w:val="00BA6859"/>
    <w:rsid w:val="00D92EBD"/>
    <w:rsid w:val="00E91660"/>
    <w:rsid w:val="00F554B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C5861BE76420EB02A1FD8CA97C41A">
    <w:name w:val="00EC5861BE76420EB02A1FD8CA97C41A"/>
  </w:style>
  <w:style w:type="paragraph" w:customStyle="1" w:styleId="B1A5FB598BE84A3F96F8716AB3D41174">
    <w:name w:val="B1A5FB598BE84A3F96F8716AB3D41174"/>
  </w:style>
  <w:style w:type="paragraph" w:customStyle="1" w:styleId="66C8BB5A41B54B0EA94B140745372BCF">
    <w:name w:val="66C8BB5A41B54B0EA94B140745372BCF"/>
  </w:style>
  <w:style w:type="paragraph" w:customStyle="1" w:styleId="09C622E2DFF347288E8549FEAACBC4C4">
    <w:name w:val="09C622E2DFF347288E8549FEAACBC4C4"/>
  </w:style>
  <w:style w:type="paragraph" w:customStyle="1" w:styleId="8418C1981C0A4380B407A4ECDD7DA990">
    <w:name w:val="8418C1981C0A4380B407A4ECDD7DA990"/>
  </w:style>
  <w:style w:type="paragraph" w:customStyle="1" w:styleId="CCF35934BAEF4C039E925038BCFB1D5F">
    <w:name w:val="CCF35934BAEF4C039E925038BCFB1D5F"/>
  </w:style>
  <w:style w:type="paragraph" w:customStyle="1" w:styleId="1B93FAFF1092431A9EDC9F8468236906">
    <w:name w:val="1B93FAFF1092431A9EDC9F8468236906"/>
  </w:style>
  <w:style w:type="paragraph" w:customStyle="1" w:styleId="31B916ECCDD0478EA428EE21D9D0E039">
    <w:name w:val="31B916ECCDD0478EA428EE21D9D0E039"/>
  </w:style>
  <w:style w:type="paragraph" w:customStyle="1" w:styleId="EBC603757B19484FBAA72EE63695FAA9">
    <w:name w:val="EBC603757B19484FBAA72EE63695FAA9"/>
  </w:style>
  <w:style w:type="paragraph" w:customStyle="1" w:styleId="37778DAF56CF4DEA8EF83CE6F570F815">
    <w:name w:val="37778DAF56CF4DEA8EF83CE6F570F815"/>
  </w:style>
  <w:style w:type="paragraph" w:customStyle="1" w:styleId="3A049262151E4386975AD6020C90E7E6">
    <w:name w:val="3A049262151E4386975AD6020C90E7E6"/>
  </w:style>
  <w:style w:type="paragraph" w:customStyle="1" w:styleId="278BDD3AC58A48D8971DB964C06BB723">
    <w:name w:val="278BDD3AC58A48D8971DB964C06BB723"/>
  </w:style>
  <w:style w:type="paragraph" w:customStyle="1" w:styleId="195D207E61914DC6A56BC971FAD7841A">
    <w:name w:val="195D207E61914DC6A56BC971FAD7841A"/>
  </w:style>
  <w:style w:type="paragraph" w:customStyle="1" w:styleId="21EA3A54846442A0A2F5DDA265B28F23">
    <w:name w:val="21EA3A54846442A0A2F5DDA265B28F23"/>
  </w:style>
  <w:style w:type="paragraph" w:customStyle="1" w:styleId="3F9B7080A0E54023AD7B3E2972E27D12">
    <w:name w:val="3F9B7080A0E54023AD7B3E2972E27D12"/>
  </w:style>
  <w:style w:type="paragraph" w:customStyle="1" w:styleId="71046C02E67245F1A724224CAFF7A382">
    <w:name w:val="71046C02E67245F1A724224CAFF7A382"/>
  </w:style>
  <w:style w:type="paragraph" w:customStyle="1" w:styleId="916E36A24C1C4FEBB16968D80A9756E1">
    <w:name w:val="916E36A24C1C4FEBB16968D80A9756E1"/>
  </w:style>
  <w:style w:type="paragraph" w:customStyle="1" w:styleId="9644E68752874CB785C2993EE084CE38">
    <w:name w:val="9644E68752874CB785C2993EE084CE38"/>
  </w:style>
  <w:style w:type="character" w:styleId="Emphasis">
    <w:name w:val="Emphasis"/>
    <w:basedOn w:val="DefaultParagraphFont"/>
    <w:uiPriority w:val="20"/>
    <w:qFormat/>
    <w:rPr>
      <w:b w:val="0"/>
      <w:i w:val="0"/>
      <w:iCs/>
      <w:color w:val="595959" w:themeColor="text1" w:themeTint="A6"/>
    </w:rPr>
  </w:style>
  <w:style w:type="paragraph" w:customStyle="1" w:styleId="96D1C74753894B3EA2A828090156AFF0">
    <w:name w:val="96D1C74753894B3EA2A828090156AFF0"/>
  </w:style>
  <w:style w:type="paragraph" w:customStyle="1" w:styleId="301FEA9ABB97435393B273887B925A73">
    <w:name w:val="301FEA9ABB97435393B273887B925A73"/>
  </w:style>
  <w:style w:type="paragraph" w:customStyle="1" w:styleId="B60146DD61AD415BBB77692162EF792D">
    <w:name w:val="B60146DD61AD415BBB77692162EF792D"/>
  </w:style>
  <w:style w:type="paragraph" w:customStyle="1" w:styleId="33642FF61FDA4D5FB5052DCC1E1184E4">
    <w:name w:val="33642FF61FDA4D5FB5052DCC1E1184E4"/>
  </w:style>
  <w:style w:type="paragraph" w:customStyle="1" w:styleId="2345E47D8FBE42959EBDB341D34EF535">
    <w:name w:val="2345E47D8FBE42959EBDB341D34EF535"/>
  </w:style>
  <w:style w:type="paragraph" w:customStyle="1" w:styleId="8F446DC94CA34F5390775B2E5B682A5C">
    <w:name w:val="8F446DC94CA34F5390775B2E5B682A5C"/>
  </w:style>
  <w:style w:type="paragraph" w:customStyle="1" w:styleId="A18BD793508344D1937F967094D79571">
    <w:name w:val="A18BD793508344D1937F967094D79571"/>
  </w:style>
  <w:style w:type="paragraph" w:customStyle="1" w:styleId="57D5A6FE9C1D43FB8FBA85688256A9F2">
    <w:name w:val="57D5A6FE9C1D43FB8FBA85688256A9F2"/>
  </w:style>
  <w:style w:type="paragraph" w:customStyle="1" w:styleId="6C3D96059D6B4120BAC3FC1392D2D36E">
    <w:name w:val="6C3D96059D6B4120BAC3FC1392D2D36E"/>
  </w:style>
  <w:style w:type="paragraph" w:customStyle="1" w:styleId="7349EEEC5BC546679B5202C5BFFCC6B1">
    <w:name w:val="7349EEEC5BC546679B5202C5BFFCC6B1"/>
  </w:style>
  <w:style w:type="paragraph" w:customStyle="1" w:styleId="27D54C7A32AD41B580E8FDECAC51F2BD">
    <w:name w:val="27D54C7A32AD41B580E8FDECAC51F2BD"/>
  </w:style>
  <w:style w:type="paragraph" w:customStyle="1" w:styleId="C32D616F854348F0937836620322A3BE">
    <w:name w:val="C32D616F854348F0937836620322A3BE"/>
  </w:style>
  <w:style w:type="paragraph" w:customStyle="1" w:styleId="DDB3CDCEE72D4E0BADB86B3329685A52">
    <w:name w:val="DDB3CDCEE72D4E0BADB86B3329685A52"/>
  </w:style>
  <w:style w:type="paragraph" w:customStyle="1" w:styleId="5F43EF0F6C1A4046AD10A9B5CB123F10">
    <w:name w:val="5F43EF0F6C1A4046AD10A9B5CB123F10"/>
  </w:style>
  <w:style w:type="paragraph" w:customStyle="1" w:styleId="AE26B237BAEA4AC099448E6873C952ED">
    <w:name w:val="AE26B237BAEA4AC099448E6873C952ED"/>
  </w:style>
  <w:style w:type="paragraph" w:customStyle="1" w:styleId="52AE465CB3F6446EB9E1306CC3A228B8">
    <w:name w:val="52AE465CB3F6446EB9E1306CC3A228B8"/>
  </w:style>
  <w:style w:type="paragraph" w:customStyle="1" w:styleId="8FC6677913AF4DDE996EE0DE36BADBD1">
    <w:name w:val="8FC6677913AF4DDE996EE0DE36BADBD1"/>
  </w:style>
  <w:style w:type="paragraph" w:customStyle="1" w:styleId="D33DFAA7FE754161887F287263982B16">
    <w:name w:val="D33DFAA7FE754161887F287263982B16"/>
  </w:style>
  <w:style w:type="paragraph" w:customStyle="1" w:styleId="BC134576C5564C10A2F9792D9473091B">
    <w:name w:val="BC134576C5564C10A2F9792D9473091B"/>
  </w:style>
  <w:style w:type="paragraph" w:customStyle="1" w:styleId="E053380331A04F4BAF643C13DAD6F0DE">
    <w:name w:val="E053380331A04F4BAF643C13DAD6F0DE"/>
  </w:style>
  <w:style w:type="paragraph" w:customStyle="1" w:styleId="3AC81777E3AE4E819B406C190BFCAD06">
    <w:name w:val="3AC81777E3AE4E819B406C190BFCAD06"/>
    <w:rsid w:val="00BA6859"/>
  </w:style>
  <w:style w:type="paragraph" w:customStyle="1" w:styleId="5A805FFF5EE44C5490020A3368991E4D">
    <w:name w:val="5A805FFF5EE44C5490020A3368991E4D"/>
    <w:rsid w:val="00BA6859"/>
  </w:style>
  <w:style w:type="paragraph" w:customStyle="1" w:styleId="2B26C525DC88498CAF3790CDE09259D2">
    <w:name w:val="2B26C525DC88498CAF3790CDE09259D2"/>
    <w:rsid w:val="00BA6859"/>
  </w:style>
  <w:style w:type="paragraph" w:customStyle="1" w:styleId="9EA043C34E4A4AA583D3024B0D5E62F5">
    <w:name w:val="9EA043C34E4A4AA583D3024B0D5E62F5"/>
    <w:rsid w:val="00BA6859"/>
  </w:style>
  <w:style w:type="paragraph" w:customStyle="1" w:styleId="20977693F4CE44F593A59CABAC5EEEBB">
    <w:name w:val="20977693F4CE44F593A59CABAC5EEEBB"/>
    <w:rsid w:val="00BA6859"/>
  </w:style>
  <w:style w:type="paragraph" w:customStyle="1" w:styleId="EE2E86793E294936B14AC7865E6841CF">
    <w:name w:val="EE2E86793E294936B14AC7865E6841CF"/>
    <w:rsid w:val="00BA6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John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dc:creator>
  <cp:keywords/>
  <dc:description/>
  <cp:lastModifiedBy>Hafiz M Abu Bakar Khan</cp:lastModifiedBy>
  <cp:revision>13</cp:revision>
  <dcterms:created xsi:type="dcterms:W3CDTF">2023-03-19T12:52:00Z</dcterms:created>
  <dcterms:modified xsi:type="dcterms:W3CDTF">2023-03-19T13:46:00Z</dcterms:modified>
  <cp:category>Doe</cp:category>
</cp:coreProperties>
</file>